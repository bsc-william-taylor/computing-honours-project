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138" w:rsidRDefault="0055771D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335BBFA" id="AutoShap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37713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B5C0DF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77138" w:rsidRDefault="00377138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77138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4A66AC" w:themeFill="accent1"/>
                                      <w:vAlign w:val="center"/>
                                    </w:tcPr>
                                    <w:p w:rsidR="00377138" w:rsidRDefault="0055771D" w:rsidP="00F73631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3460D09749094F5BA3419C5D1D9FF841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73631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Interim Report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37713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5AA2AE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77138" w:rsidRDefault="00377138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77138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377138" w:rsidRDefault="0055771D" w:rsidP="00F73631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46574671DEEF431FB8984BB1A9A9255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73631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A JavaScript Runtime for Hardware Accelerated Applications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377138" w:rsidRDefault="0037713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37713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B5C0DF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77138" w:rsidRDefault="00377138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77138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4A66AC" w:themeFill="accent1"/>
                                <w:vAlign w:val="center"/>
                              </w:tcPr>
                              <w:p w:rsidR="00377138" w:rsidRDefault="0055771D" w:rsidP="00F73631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3460D09749094F5BA3419C5D1D9FF84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3631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Interim Report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37713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5AA2AE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77138" w:rsidRDefault="00377138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77138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377138" w:rsidRDefault="0055771D" w:rsidP="00F73631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46574671DEEF431FB8984BB1A9A9255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3631">
                                      <w:rPr>
                                        <w:sz w:val="36"/>
                                        <w:szCs w:val="36"/>
                                      </w:rPr>
                                      <w:t>A JavaScript Runtime for Hardware Accelerated Applications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377138" w:rsidRDefault="0037713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377138" w:rsidRDefault="0055771D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4A66AC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3631">
                                      <w:rPr>
                                        <w:b/>
                                        <w:bCs/>
                                        <w:caps/>
                                        <w:color w:val="4A66AC" w:themeColor="accent1"/>
                                      </w:rPr>
                                      <w:t>honours project</w:t>
                                    </w:r>
                                  </w:sdtContent>
                                </w:sdt>
                              </w:p>
                              <w:p w:rsidR="00377138" w:rsidRDefault="00377138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A66AC" w:themeColor="accent1"/>
                                  </w:rPr>
                                </w:pPr>
                              </w:p>
                              <w:p w:rsidR="00377138" w:rsidRDefault="0055771D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9-30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F73631">
                                      <w:t>September 30, 2016</w:t>
                                    </w:r>
                                  </w:sdtContent>
                                </w:sdt>
                              </w:p>
                              <w:p w:rsidR="00377138" w:rsidRDefault="0055771D">
                                <w:pPr>
                                  <w:pStyle w:val="NoSpacing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Authored by: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3631">
                                      <w:rPr>
                                        <w:lang w:val="en-GB"/>
                                      </w:rPr>
                                      <w:t>William Taylor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377138" w:rsidRDefault="0055771D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4A66AC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3631">
                                <w:rPr>
                                  <w:b/>
                                  <w:bCs/>
                                  <w:caps/>
                                  <w:color w:val="4A66AC" w:themeColor="accent1"/>
                                </w:rPr>
                                <w:t>honours project</w:t>
                              </w:r>
                            </w:sdtContent>
                          </w:sdt>
                        </w:p>
                        <w:p w:rsidR="00377138" w:rsidRDefault="00377138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4A66AC" w:themeColor="accent1"/>
                            </w:rPr>
                          </w:pPr>
                        </w:p>
                        <w:p w:rsidR="00377138" w:rsidRDefault="0055771D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3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73631">
                                <w:t>September 30, 2016</w:t>
                              </w:r>
                            </w:sdtContent>
                          </w:sdt>
                        </w:p>
                        <w:p w:rsidR="00377138" w:rsidRDefault="0055771D">
                          <w:pPr>
                            <w:pStyle w:val="NoSpacing"/>
                            <w:spacing w:line="276" w:lineRule="auto"/>
                            <w:jc w:val="center"/>
                          </w:pPr>
                          <w:r>
                            <w:t xml:space="preserve">Authored by: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73631">
                                <w:rPr>
                                  <w:lang w:val="en-GB"/>
                                </w:rPr>
                                <w:t>William Taylor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377138" w:rsidRDefault="0055771D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351922624C0B473C94EC2CD1A714DE7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73631">
            <w:rPr>
              <w:smallCaps w:val="0"/>
              <w:lang w:val="en-GB"/>
            </w:rPr>
            <w:t>Interim Report</w:t>
          </w:r>
        </w:sdtContent>
      </w:sdt>
    </w:p>
    <w:p w:rsidR="00377138" w:rsidRDefault="0055771D">
      <w:pPr>
        <w:pStyle w:val="Subtitle"/>
      </w:pPr>
      <w:sdt>
        <w:sdtPr>
          <w:alias w:val="Subtitle"/>
          <w:tag w:val="Subtitle"/>
          <w:id w:val="11808339"/>
          <w:placeholder>
            <w:docPart w:val="4369D14D02224CC69A83B9C68F1D77C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F73631">
            <w:rPr>
              <w:lang w:val="en-GB"/>
            </w:rPr>
            <w:t>A JavaScript Runtime for Hardware Accelerated Applications</w:t>
          </w:r>
        </w:sdtContent>
      </w:sdt>
    </w:p>
    <w:p w:rsidR="00377138" w:rsidRDefault="00377138" w:rsidP="00F73631">
      <w:bookmarkStart w:id="0" w:name="_GoBack"/>
      <w:bookmarkEnd w:id="0"/>
    </w:p>
    <w:sectPr w:rsidR="00377138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71D" w:rsidRDefault="0055771D">
      <w:pPr>
        <w:spacing w:after="0" w:line="240" w:lineRule="auto"/>
      </w:pPr>
      <w:r>
        <w:separator/>
      </w:r>
    </w:p>
  </w:endnote>
  <w:endnote w:type="continuationSeparator" w:id="0">
    <w:p w:rsidR="0055771D" w:rsidRDefault="00557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138" w:rsidRDefault="0055771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77138" w:rsidRDefault="0055771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363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GB"/>
                                </w:rPr>
                                <w:t>Interim Report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7363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9/30/2016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377138" w:rsidRDefault="0055771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73631">
                          <w:rPr>
                            <w:rFonts w:asciiTheme="majorHAnsi" w:eastAsiaTheme="majorEastAsia" w:hAnsiTheme="majorHAnsi" w:cstheme="majorBidi"/>
                            <w:sz w:val="20"/>
                            <w:lang w:val="en-GB"/>
                          </w:rPr>
                          <w:t>Interim Report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9-30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7363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9/30/2016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0A027B5"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77138" w:rsidRDefault="0055771D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4a66ac [3204]" stroked="f">
              <v:textbox inset="0,0,0,0">
                <w:txbxContent>
                  <w:p w:rsidR="00377138" w:rsidRDefault="0055771D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138" w:rsidRDefault="0055771D">
    <w:pPr>
      <w:rPr>
        <w:sz w:val="20"/>
      </w:rPr>
    </w:pPr>
    <w:r>
      <w:rPr>
        <w:noProof/>
        <w:sz w:val="10"/>
        <w:szCs w:val="10"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77138" w:rsidRDefault="0055771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363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GB"/>
                                </w:rPr>
                                <w:t>Interim Report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7363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9/30/2016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377138" w:rsidRDefault="0055771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73631">
                          <w:rPr>
                            <w:rFonts w:asciiTheme="majorHAnsi" w:eastAsiaTheme="majorEastAsia" w:hAnsiTheme="majorHAnsi" w:cstheme="majorBidi"/>
                            <w:sz w:val="20"/>
                            <w:lang w:val="en-GB"/>
                          </w:rPr>
                          <w:t>Interim Report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9-30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7363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9/30/2016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1EFE026"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77138" w:rsidRDefault="0055771D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F73631" w:rsidRPr="00F7363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4a66ac [3204]" stroked="f">
              <v:textbox inset="0,0,0,0">
                <w:txbxContent>
                  <w:p w:rsidR="00377138" w:rsidRDefault="0055771D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F73631" w:rsidRPr="00F7363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377138" w:rsidRDefault="00377138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71D" w:rsidRDefault="0055771D">
      <w:pPr>
        <w:spacing w:after="0" w:line="240" w:lineRule="auto"/>
      </w:pPr>
      <w:r>
        <w:separator/>
      </w:r>
    </w:p>
  </w:footnote>
  <w:footnote w:type="continuationSeparator" w:id="0">
    <w:p w:rsidR="0055771D" w:rsidRDefault="00557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297FD5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297FD5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0A1CF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4A66AC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74C80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31"/>
    <w:rsid w:val="00377138"/>
    <w:rsid w:val="0055771D"/>
    <w:rsid w:val="009E0173"/>
    <w:rsid w:val="00F7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A0CD"/>
  <w15:docId w15:val="{A651104D-5366-4B93-BB07-8C2D25F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374C80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374C80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4A66AC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1E5E9F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1E5E9F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143F6A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143F6A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4A66AC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4A66AC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374C80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374C80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4A66AC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A66AC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4A66AC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4A66AC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3476B1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90A1CF" w:themeColor="accent1" w:themeTint="99"/>
        <w:bottom w:val="single" w:sz="24" w:space="10" w:color="90A1C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9D90A0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1E5E9F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1E5E9F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143F6A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143F6A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4A66AC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4A66AC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629DD1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90A1CF" w:themeColor="accent1" w:themeTint="99"/>
        <w:left w:val="single" w:sz="24" w:space="10" w:color="4A66AC" w:themeColor="accent1"/>
        <w:bottom w:val="single" w:sz="36" w:space="10" w:color="297FD5" w:themeColor="accent3"/>
        <w:right w:val="single" w:sz="24" w:space="10" w:color="4A66AC" w:themeColor="accent1"/>
      </w:pBdr>
      <w:shd w:val="clear" w:color="auto" w:fill="4A66AC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4A66AC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629DD1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629DD1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023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1922624C0B473C94EC2CD1A714D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51C91-B650-41AF-8E4B-281A46610734}"/>
      </w:docPartPr>
      <w:docPartBody>
        <w:p w:rsidR="00000000" w:rsidRDefault="00DA4D7B">
          <w:pPr>
            <w:pStyle w:val="351922624C0B473C94EC2CD1A714DE70"/>
          </w:pPr>
          <w:r>
            <w:t>[Type the document title]</w:t>
          </w:r>
        </w:p>
      </w:docPartBody>
    </w:docPart>
    <w:docPart>
      <w:docPartPr>
        <w:name w:val="4369D14D02224CC69A83B9C68F1D7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47D28-7AAD-47C3-B8D0-C8068328B7AD}"/>
      </w:docPartPr>
      <w:docPartBody>
        <w:p w:rsidR="00000000" w:rsidRDefault="00DA4D7B">
          <w:pPr>
            <w:pStyle w:val="4369D14D02224CC69A83B9C68F1D77CF"/>
          </w:pPr>
          <w:r>
            <w:t>[Type the document subtitle]</w:t>
          </w:r>
        </w:p>
      </w:docPartBody>
    </w:docPart>
    <w:docPart>
      <w:docPartPr>
        <w:name w:val="3460D09749094F5BA3419C5D1D9FF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6E6C7-EAC0-4D79-835C-E6D746DEB1FB}"/>
      </w:docPartPr>
      <w:docPartBody>
        <w:p w:rsidR="00000000" w:rsidRDefault="00DA4D7B">
          <w:pPr>
            <w:pStyle w:val="3460D09749094F5BA3419C5D1D9FF841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46574671DEEF431FB8984BB1A9A92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8AA33-8967-4A70-A66D-2147BAE971ED}"/>
      </w:docPartPr>
      <w:docPartBody>
        <w:p w:rsidR="00000000" w:rsidRDefault="00DA4D7B">
          <w:pPr>
            <w:pStyle w:val="46574671DEEF431FB8984BB1A9A92556"/>
          </w:pPr>
          <w:r>
            <w:rPr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7B"/>
    <w:rsid w:val="00DA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1922624C0B473C94EC2CD1A714DE70">
    <w:name w:val="351922624C0B473C94EC2CD1A714DE70"/>
  </w:style>
  <w:style w:type="paragraph" w:customStyle="1" w:styleId="4369D14D02224CC69A83B9C68F1D77CF">
    <w:name w:val="4369D14D02224CC69A83B9C68F1D77CF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460D09749094F5BA3419C5D1D9FF841">
    <w:name w:val="3460D09749094F5BA3419C5D1D9FF841"/>
  </w:style>
  <w:style w:type="paragraph" w:customStyle="1" w:styleId="46574671DEEF431FB8984BB1A9A92556">
    <w:name w:val="46574671DEEF431FB8984BB1A9A925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2016-09-30T00:00:00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6441E592-1247-4EEC-9C9C-C8214D9B2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</Template>
  <TotalTime>14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honours project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Interim Report</dc:title>
  <dc:subject>A JavaScript Runtime for Hardware Accelerated Applications</dc:subject>
  <dc:creator>William Taylor</dc:creator>
  <cp:keywords/>
  <dc:description/>
  <cp:lastModifiedBy>William Taylor</cp:lastModifiedBy>
  <cp:revision>1</cp:revision>
  <dcterms:created xsi:type="dcterms:W3CDTF">2016-09-30T21:29:00Z</dcterms:created>
  <dcterms:modified xsi:type="dcterms:W3CDTF">2016-09-30T21:43:00Z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